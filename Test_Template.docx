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kern w:val="28"/>
        </w:rPr>
        <w:id w:val="-240795504"/>
        <w:docPartObj>
          <w:docPartGallery w:val="Cover Pages"/>
          <w:docPartUnique/>
        </w:docPartObj>
      </w:sdtPr>
      <w:sdtEndPr>
        <w:rPr>
          <w:kern w:val="0"/>
          <w:sz w:val="56"/>
        </w:rPr>
      </w:sdtEndPr>
      <w:sdtContent>
        <w:p w:rsidR="00C8753A" w:rsidRPr="000B345C" w:rsidRDefault="004A7A3F" w:rsidP="000B345C">
          <w:pPr>
            <w:rPr>
              <w:kern w:val="28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4624" behindDoc="0" locked="0" layoutInCell="1" allowOverlap="1" wp14:anchorId="06607C28" wp14:editId="3E87C1FB">
                    <wp:simplePos x="0" y="0"/>
                    <wp:positionH relativeFrom="margin">
                      <wp:align>left</wp:align>
                    </wp:positionH>
                    <mc:AlternateContent>
                      <mc:Choice Requires="wp14">
                        <wp:positionV relativeFrom="margin">
                          <wp14:pctPosVOffset>80000</wp14:pctPosVOffset>
                        </wp:positionV>
                      </mc:Choice>
                      <mc:Fallback>
                        <wp:positionV relativeFrom="page">
                          <wp:posOffset>7635240</wp:posOffset>
                        </wp:positionV>
                      </mc:Fallback>
                    </mc:AlternateContent>
                    <wp:extent cx="6272530" cy="566420"/>
                    <wp:effectExtent l="0" t="0" r="0" b="0"/>
                    <wp:wrapNone/>
                    <wp:docPr id="1" name="Text Box 1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272530" cy="5664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8753A" w:rsidRDefault="005F7F57">
                                <w:pPr>
                                  <w:pStyle w:val="Subtitle"/>
                                </w:pPr>
                                <w:sdt>
                                  <w:sdtPr>
                                    <w:rPr>
                                      <w:b/>
                                    </w:rPr>
                                    <w:alias w:val="Subtitle"/>
                                    <w:id w:val="1122268177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049D3">
                                      <w:rPr>
                                        <w:b/>
                                      </w:rPr>
                                      <w:t>$$</w:t>
                                    </w:r>
                                    <w:r>
                                      <w:rPr>
                                        <w:b/>
                                      </w:rPr>
                                      <w:t>SUBTITLE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98000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6607C2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" o:spid="_x0000_s1026" type="#_x0000_t202" style="position:absolute;margin-left:0;margin-top:0;width:493.9pt;height:44.6pt;z-index:251674624;visibility:visible;mso-wrap-style:square;mso-width-percent:980;mso-height-percent:0;mso-top-percent:800;mso-wrap-distance-left:9pt;mso-wrap-distance-top:0;mso-wrap-distance-right:9pt;mso-wrap-distance-bottom:0;mso-position-horizontal:left;mso-position-horizontal-relative:margin;mso-position-vertical-relative:margin;mso-width-percent:980;mso-height-percent:0;mso-top-percent:80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" filled="f" stroked="f">
                    <v:textbox>
                      <w:txbxContent>
                        <w:p w:rsidR="00C8753A" w:rsidRDefault="005F7F57">
                          <w:pPr>
                            <w:pStyle w:val="Subtitle"/>
                          </w:pPr>
                          <w:sdt>
                            <w:sdtPr>
                              <w:rPr>
                                <w:b/>
                              </w:rPr>
                              <w:alias w:val="Subtitle"/>
                              <w:id w:val="1122268177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3049D3">
                                <w:rPr>
                                  <w:b/>
                                </w:rPr>
                                <w:t>$$</w:t>
                              </w:r>
                              <w:r>
                                <w:rPr>
                                  <w:b/>
                                </w:rPr>
                                <w:t>SUBTITLE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9504" behindDoc="0" locked="0" layoutInCell="1" allowOverlap="1" wp14:anchorId="79297D8A" wp14:editId="47C222A6">
                    <wp:simplePos x="0" y="0"/>
                    <wp:positionH relativeFrom="margin">
                      <wp:align>left</wp:align>
                    </wp:positionH>
                    <mc:AlternateContent>
                      <mc:Choice Requires="wp14">
                        <wp:positionV relativeFrom="margin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6766560</wp:posOffset>
                        </wp:positionV>
                      </mc:Fallback>
                    </mc:AlternateContent>
                    <wp:extent cx="6016625" cy="886460"/>
                    <wp:effectExtent l="0" t="0" r="0" b="0"/>
                    <wp:wrapNone/>
                    <wp:docPr id="3" name="Text Box 2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016625" cy="8864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8753A" w:rsidRDefault="005F7F57">
                                <w:pPr>
                                  <w:pStyle w:val="Title"/>
                                  <w:rPr>
                                    <w:sz w:val="56"/>
                                  </w:rPr>
                                </w:pPr>
                                <w:sdt>
                                  <w:sdtPr>
                                    <w:rPr>
                                      <w:sz w:val="56"/>
                                    </w:rPr>
                                    <w:alias w:val="Title"/>
                                    <w:id w:val="324249323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049D3">
                                      <w:rPr>
                                        <w:sz w:val="56"/>
                                      </w:rPr>
                                      <w:t>$$</w:t>
                                    </w:r>
                                    <w:r>
                                      <w:rPr>
                                        <w:sz w:val="56"/>
                                      </w:rPr>
                                      <w:t>TITLE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94000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79297D8A" id="Text Box 26" o:spid="_x0000_s1027" type="#_x0000_t202" style="position:absolute;margin-left:0;margin-top:0;width:473.75pt;height:69.8pt;z-index:251669504;visibility:visible;mso-wrap-style:square;mso-width-percent:940;mso-height-percent:0;mso-top-percent:700;mso-wrap-distance-left:9pt;mso-wrap-distance-top:0;mso-wrap-distance-right:9pt;mso-wrap-distance-bottom:0;mso-position-horizontal:left;mso-position-horizontal-relative:margin;mso-position-vertical-relative:margin;mso-width-percent:940;mso-height-percent:0;mso-top-percent:700;mso-width-relative:margin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" filled="f" stroked="f">
                    <v:textbox>
                      <w:txbxContent>
                        <w:p w:rsidR="00C8753A" w:rsidRDefault="005F7F57">
                          <w:pPr>
                            <w:pStyle w:val="Title"/>
                            <w:rPr>
                              <w:sz w:val="56"/>
                            </w:rPr>
                          </w:pPr>
                          <w:sdt>
                            <w:sdtPr>
                              <w:rPr>
                                <w:sz w:val="56"/>
                              </w:rPr>
                              <w:alias w:val="Title"/>
                              <w:id w:val="324249323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3049D3">
                                <w:rPr>
                                  <w:sz w:val="56"/>
                                </w:rPr>
                                <w:t>$$</w:t>
                              </w:r>
                              <w:r>
                                <w:rPr>
                                  <w:sz w:val="56"/>
                                </w:rPr>
                                <w:t>TITLE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 wp14:anchorId="15182EE7" wp14:editId="5BCBFEA0">
                    <wp:simplePos x="0" y="0"/>
                    <wp:positionH relativeFrom="margin">
                      <wp:align>left</wp:align>
                    </wp:positionH>
                    <mc:AlternateContent>
                      <mc:Choice Requires="wp14">
                        <wp:positionV relativeFrom="margin">
                          <wp14:pctPosVOffset>87000</wp14:pctPosVOffset>
                        </wp:positionV>
                      </mc:Choice>
                      <mc:Fallback>
                        <wp:positionV relativeFrom="page">
                          <wp:posOffset>8242935</wp:posOffset>
                        </wp:positionV>
                      </mc:Fallback>
                    </mc:AlternateContent>
                    <wp:extent cx="6016625" cy="804545"/>
                    <wp:effectExtent l="0" t="0" r="0" b="0"/>
                    <wp:wrapNone/>
                    <wp:docPr id="16" name="Text Box 2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016625" cy="8045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8753A" w:rsidRDefault="000B345C">
                                <w:r>
                                  <w:t xml:space="preserve">Test document </w:t>
                                </w:r>
                                <w:r w:rsidRPr="007B2A6D">
                                  <w:rPr>
                                    <w:b/>
                                  </w:rPr>
                                  <w:t>specifications 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94000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15182EE7" id="Text Box 24" o:spid="_x0000_s1028" type="#_x0000_t202" style="position:absolute;margin-left:0;margin-top:0;width:473.75pt;height:63.35pt;z-index:251668480;visibility:visible;mso-wrap-style:square;mso-width-percent:940;mso-height-percent:0;mso-top-percent:870;mso-wrap-distance-left:9pt;mso-wrap-distance-top:0;mso-wrap-distance-right:9pt;mso-wrap-distance-bottom:0;mso-position-horizontal:left;mso-position-horizontal-relative:margin;mso-position-vertical-relative:margin;mso-width-percent:940;mso-height-percent:0;mso-top-percent:87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" filled="f" stroked="f">
                    <v:textbox>
                      <w:txbxContent>
                        <w:p w:rsidR="00C8753A" w:rsidRDefault="000B345C">
                          <w:r>
                            <w:t xml:space="preserve">Test document </w:t>
                          </w:r>
                          <w:r w:rsidRPr="007B2A6D">
                            <w:rPr>
                              <w:b/>
                            </w:rPr>
                            <w:t>specifications 2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</w:p>
      </w:sdtContent>
    </w:sdt>
    <w:p w:rsidR="00C8753A" w:rsidRDefault="00E4410B">
      <w:pPr>
        <w:pStyle w:val="Title"/>
      </w:pPr>
      <w:r>
        <w:t>$$</w:t>
      </w:r>
      <w:r w:rsidR="005F7F57">
        <w:t>TITLE</w:t>
      </w:r>
    </w:p>
    <w:p w:rsidR="00E4410B" w:rsidRDefault="00E4410B" w:rsidP="00E4410B">
      <w:pPr>
        <w:pStyle w:val="Subtitle"/>
      </w:pPr>
      <w:r>
        <w:t>$$</w:t>
      </w:r>
      <w:r w:rsidR="005F7F57">
        <w:t>SUBTITLE</w:t>
      </w:r>
    </w:p>
    <w:p w:rsidR="00E4410B" w:rsidRDefault="00E4410B" w:rsidP="000B345C"/>
    <w:p w:rsidR="00C8753A" w:rsidRDefault="001A16B2" w:rsidP="000B345C">
      <w:r>
        <w:t>9.0.0.0</w:t>
      </w:r>
      <w:r w:rsidR="003049D3">
        <w:br/>
      </w:r>
    </w:p>
    <w:p w:rsidR="007B2A6D" w:rsidRPr="00EC7799" w:rsidRDefault="007B2A6D" w:rsidP="000B345C">
      <w:pPr>
        <w:rPr>
          <w:b/>
          <w:i/>
        </w:rPr>
      </w:pPr>
      <w:r w:rsidRPr="00EC7799">
        <w:rPr>
          <w:b/>
          <w:i/>
        </w:rPr>
        <w:t>line 2</w:t>
      </w:r>
    </w:p>
    <w:p w:rsidR="007B2A6D" w:rsidRDefault="007B2A6D" w:rsidP="000B345C"/>
    <w:p w:rsidR="003049D3" w:rsidRDefault="001A16B2" w:rsidP="000B345C">
      <w:r>
        <w:t>28-03-2018</w:t>
      </w:r>
      <w:r w:rsidR="003049D3">
        <w:br/>
      </w:r>
    </w:p>
    <w:p w:rsidR="007B2A6D" w:rsidRPr="00EC7799" w:rsidRDefault="007B2A6D" w:rsidP="000B345C">
      <w:pPr>
        <w:rPr>
          <w:u w:val="single"/>
        </w:rPr>
      </w:pPr>
      <w:r w:rsidRPr="00EC7799">
        <w:rPr>
          <w:u w:val="single"/>
        </w:rPr>
        <w:t>line 4</w:t>
      </w:r>
    </w:p>
    <w:p w:rsidR="007B2A6D" w:rsidRDefault="007B2A6D" w:rsidP="000B345C"/>
    <w:p w:rsidR="007B2A6D" w:rsidRDefault="00B25137" w:rsidP="000B345C">
      <w:r>
        <w:t>generated from config</w:t>
      </w:r>
    </w:p>
    <w:p w:rsidR="00B25137" w:rsidRDefault="00B25137" w:rsidP="000B345C"/>
    <w:p w:rsidR="00B25137" w:rsidRDefault="00B25137" w:rsidP="000B345C">
      <w:r>
        <w:t>28-03-2018</w:t>
      </w:r>
    </w:p>
    <w:p w:rsidR="00C53D66" w:rsidRDefault="00C53D66" w:rsidP="000B345C"/>
    <w:p w:rsidR="007B2A6D" w:rsidRPr="007B2A6D" w:rsidRDefault="007B2A6D" w:rsidP="000B345C">
      <w:pPr>
        <w:rPr>
          <w:b/>
        </w:rPr>
      </w:pPr>
      <w:r w:rsidRPr="007B2A6D">
        <w:rPr>
          <w:b/>
        </w:rPr>
        <w:t>asdfjklqweqwe</w:t>
      </w:r>
    </w:p>
    <w:sectPr w:rsidR="007B2A6D" w:rsidRPr="007B2A6D">
      <w:footerReference w:type="default" r:id="rId6"/>
      <w:pgSz w:w="12240" w:h="15840"/>
      <w:pgMar w:top="1080" w:right="1080" w:bottom="1080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5A53" w:rsidRDefault="006D5A53">
      <w:pPr>
        <w:spacing w:after="0" w:line="240" w:lineRule="auto"/>
      </w:pPr>
      <w:r>
        <w:separator/>
      </w:r>
    </w:p>
  </w:endnote>
  <w:endnote w:type="continuationSeparator" w:id="0">
    <w:p w:rsidR="006D5A53" w:rsidRDefault="006D5A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HYGothic-Extra">
    <w:panose1 w:val="00000000000000000000"/>
    <w:charset w:val="81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753A" w:rsidRDefault="004A7A3F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editId="37AF1840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6400800" cy="160655"/>
              <wp:effectExtent l="0" t="0" r="0" b="0"/>
              <wp:wrapNone/>
              <wp:docPr id="1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00800" cy="160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8753A" w:rsidRDefault="00C8753A">
                          <w:pPr>
                            <w:pStyle w:val="NoSpacing"/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9" type="#_x0000_t202" style="position:absolute;margin-left:0;margin-top:0;width:7in;height:12.65pt;z-index:251667456;visibility:visible;mso-wrap-style:square;mso-width-percent:1000;mso-height-percent:0;mso-wrap-distance-left:9pt;mso-wrap-distance-top:0;mso-wrap-distance-right:9pt;mso-wrap-distance-bottom:0;mso-position-horizontal:center;mso-position-horizontal-relative:margin;mso-position-vertical:top;mso-position-vertical-relative:bottom-margin-area;mso-width-percent:1000;mso-height-percent:0;mso-width-relative:margin;mso-height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" filled="f" stroked="f">
              <v:textbox style="mso-fit-shape-to-text:t" inset=",0,,0">
                <w:txbxContent>
                  <w:p w:rsidR="00C8753A" w:rsidRDefault="00C8753A">
                    <w:pPr>
                      <w:pStyle w:val="NoSpacing"/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editId="534233BA">
              <wp:simplePos x="0" y="0"/>
              <mc:AlternateContent>
                <mc:Choice Requires="wp14">
                  <wp:positionH relativeFrom="margin">
                    <wp14:pctPosHOffset>95500</wp14:pctPosHOffset>
                  </wp:positionH>
                </mc:Choice>
                <mc:Fallback>
                  <wp:positionH relativeFrom="page">
                    <wp:posOffset>6798310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94000</wp14:pctPosVOffset>
                  </wp:positionV>
                </mc:Choice>
                <mc:Fallback>
                  <wp:positionV relativeFrom="page">
                    <wp:posOffset>8851265</wp:posOffset>
                  </wp:positionV>
                </mc:Fallback>
              </mc:AlternateContent>
              <wp:extent cx="457200" cy="685800"/>
              <wp:effectExtent l="0" t="0" r="0" b="0"/>
              <wp:wrapNone/>
              <wp:docPr id="12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8753A" w:rsidRDefault="004A7A3F">
                          <w:pPr>
                            <w:jc w:val="right"/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</w:pP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separate"/>
                          </w:r>
                          <w:r w:rsidR="000B345C">
                            <w:rPr>
                              <w:b/>
                              <w:bCs/>
                              <w:noProof/>
                              <w:color w:val="000000" w:themeColor="text1"/>
                              <w:sz w:val="44"/>
                            </w:rPr>
                            <w:t>1</w:t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" o:spid="_x0000_s1030" type="#_x0000_t202" style="position:absolute;margin-left:0;margin-top:0;width:36pt;height:54pt;z-index:251668480;visibility:visible;mso-wrap-style:square;mso-width-percent:0;mso-height-percent:0;mso-left-percent:955;mso-top-percent:940;mso-wrap-distance-left:9pt;mso-wrap-distance-top:0;mso-wrap-distance-right:9pt;mso-wrap-distance-bottom:0;mso-position-horizontal-relative:margin;mso-position-vertical-relative:margin;mso-width-percent:0;mso-height-percent:0;mso-left-percent:955;mso-top-percent:94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" filled="f" stroked="f">
              <v:textbox style="layout-flow:vertical">
                <w:txbxContent>
                  <w:p w:rsidR="00C8753A" w:rsidRDefault="004A7A3F">
                    <w:pPr>
                      <w:jc w:val="right"/>
                      <w:rPr>
                        <w:b/>
                        <w:bCs/>
                        <w:color w:val="000000" w:themeColor="text1"/>
                        <w:sz w:val="44"/>
                      </w:rPr>
                    </w:pP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begin"/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instrText xml:space="preserve"> PAGE  \* Arabic  \* MERGEFORMAT </w:instrText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separate"/>
                    </w:r>
                    <w:r w:rsidR="000B345C">
                      <w:rPr>
                        <w:b/>
                        <w:bCs/>
                        <w:noProof/>
                        <w:color w:val="000000" w:themeColor="text1"/>
                        <w:sz w:val="44"/>
                      </w:rPr>
                      <w:t>1</w:t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editId="2DC756AA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8475" cy="9114790"/>
              <wp:effectExtent l="0" t="0" r="635" b="6350"/>
              <wp:wrapNone/>
              <wp:docPr id="13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8475" cy="911479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w14:anchorId="64472ABD" id="Rectangle 4" o:spid="_x0000_s1026" style="position:absolute;margin-left:0;margin-top:0;width:539.25pt;height:717.7pt;z-index:251664384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" filled="f" strokecolor="black [3213]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editId="53548768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468630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15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w14:anchorId="5F75ED4B" id="Rectangle 8" o:spid="_x0000_s1026" style="position:absolute;margin-left:0;margin-top:0;width:10.1pt;height:495.9pt;z-index:251665408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" fillcolor="black [3213]" stroked="f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editId="6CDB7DD7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6766560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17" name="Rectangl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w14:anchorId="1D14922D" id="Rectangle 9" o:spid="_x0000_s1026" style="position:absolute;margin-left:0;margin-top:0;width:10.1pt;height:222.3pt;z-index:251666432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" fillcolor="#d1282e [3215]" stroked="f"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5A53" w:rsidRDefault="006D5A53">
      <w:pPr>
        <w:spacing w:after="0" w:line="240" w:lineRule="auto"/>
      </w:pPr>
      <w:r>
        <w:separator/>
      </w:r>
    </w:p>
  </w:footnote>
  <w:footnote w:type="continuationSeparator" w:id="0">
    <w:p w:rsidR="006D5A53" w:rsidRDefault="006D5A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DateAndTime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345C"/>
    <w:rsid w:val="000B345C"/>
    <w:rsid w:val="000C3021"/>
    <w:rsid w:val="001A16B2"/>
    <w:rsid w:val="002B6402"/>
    <w:rsid w:val="003049D3"/>
    <w:rsid w:val="00404987"/>
    <w:rsid w:val="004A7A3F"/>
    <w:rsid w:val="00500FC3"/>
    <w:rsid w:val="005571B4"/>
    <w:rsid w:val="005A1223"/>
    <w:rsid w:val="005B7533"/>
    <w:rsid w:val="005F7F57"/>
    <w:rsid w:val="00610BE4"/>
    <w:rsid w:val="006D5A53"/>
    <w:rsid w:val="007B2A6D"/>
    <w:rsid w:val="00972AA0"/>
    <w:rsid w:val="00974D5B"/>
    <w:rsid w:val="00AC3D91"/>
    <w:rsid w:val="00B25137"/>
    <w:rsid w:val="00C53D66"/>
    <w:rsid w:val="00C625AA"/>
    <w:rsid w:val="00C8753A"/>
    <w:rsid w:val="00E4410B"/>
    <w:rsid w:val="00EC7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F3169078-56BD-46B1-B985-440F94E4B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88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b/>
      <w:bCs/>
      <w:caps/>
      <w:color w:val="D1282E" w:themeColor="text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b/>
      <w:color w:val="5B5B5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7A7A7A" w:themeColor="accent1"/>
      <w:sz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7F7F7F" w:themeColor="text1" w:themeTint="80"/>
      <w:sz w:val="26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7A7A7A" w:themeColor="accent1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D1282E" w:themeColor="text2"/>
    </w:rPr>
  </w:style>
  <w:style w:type="character" w:styleId="SubtleReference">
    <w:name w:val="Subtle Reference"/>
    <w:basedOn w:val="DefaultParagraphFont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  <w:rPr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Pr>
      <w:lang w:eastAsia="ja-JP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33\EssentialRe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ssential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EssentialReport.dotx</Template>
  <TotalTime>0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$$Title</vt:lpstr>
    </vt:vector>
  </TitlesOfParts>
  <Company>TEAM OS</Company>
  <LinksUpToDate>false</LinksUpToDate>
  <CharactersWithSpaces>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$$TITLE</dc:title>
  <dc:subject>$$SUBTITLE</dc:subject>
  <dc:creator>MG</dc:creator>
  <cp:lastModifiedBy>Girliste, Mihai</cp:lastModifiedBy>
  <cp:revision>10</cp:revision>
  <dcterms:created xsi:type="dcterms:W3CDTF">2018-03-28T18:13:00Z</dcterms:created>
  <dcterms:modified xsi:type="dcterms:W3CDTF">2018-04-04T12:36:00Z</dcterms:modified>
</cp:coreProperties>
</file>