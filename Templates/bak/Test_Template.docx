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C8753A" w:rsidRPr="000B345C" w:rsidRDefault="004A7A3F" w:rsidP="000B345C">
          <w:pPr>
            <w:rPr>
              <w:kern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6607C28" wp14:editId="3E87C1F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6D5A53">
                                <w:pPr>
                                  <w:pStyle w:val="Subtitle"/>
                                </w:pPr>
                                <w:sdt>
                                  <w:sdtPr>
                                    <w:rPr>
                                      <w:b/>
                                    </w:rPr>
                                    <w:alias w:val="Subtitl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b/>
                                      </w:rPr>
                                      <w:t>$$subtitle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tjtQ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" filled="f" stroked="f">
                    <v:textbox>
                      <w:txbxContent>
                        <w:p w:rsidR="00C8753A" w:rsidRDefault="000C3021">
                          <w:pPr>
                            <w:pStyle w:val="Subtitle"/>
                          </w:pPr>
                          <w:sdt>
                            <w:sdtPr>
                              <w:rPr>
                                <w:b/>
                              </w:rPr>
                              <w:alias w:val="Subtitl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b/>
                                </w:rPr>
                                <w:t>$$subtitle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9297D8A" wp14:editId="47C222A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6D5A53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049D3">
                                      <w:rPr>
                                        <w:sz w:val="56"/>
                                      </w:rPr>
                                      <w:t>$$Title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7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4A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u6fh1GzFvJb1&#10;EyhYSRAYyBTmHixaqX5gNMIMybH+vqWKYdR9EPAK0pAQO3TchszmEWzUpWV9aaGiAqgcrzGalksz&#10;DartoPimhUjTuxPyFl5Ow52oz1kd3hvMCcftMNPsILrcO6/z5F38Bg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IJi4A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C8753A" w:rsidRDefault="000C3021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049D3">
                                <w:rPr>
                                  <w:sz w:val="56"/>
                                </w:rPr>
                                <w:t>$$Title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5182EE7" wp14:editId="5BCBFEA0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8753A" w:rsidRDefault="000B345C">
                                <w:r>
                                  <w:t xml:space="preserve">Test document </w:t>
                                </w:r>
                                <w:r w:rsidRPr="007B2A6D">
                                  <w:rPr>
                                    <w:b/>
                                  </w:rPr>
                                  <w:t>specifications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jvuQ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" filled="f" stroked="f">
                    <v:textbox>
                      <w:txbxContent>
                        <w:p w:rsidR="00C8753A" w:rsidRDefault="000B345C">
                          <w:r>
                            <w:t xml:space="preserve">Test document </w:t>
                          </w:r>
                          <w:r w:rsidRPr="007B2A6D">
                            <w:rPr>
                              <w:b/>
                            </w:rPr>
                            <w:t>s</w:t>
                          </w:r>
                          <w:bookmarkStart w:id="1" w:name="_GoBack"/>
                          <w:r w:rsidRPr="007B2A6D">
                            <w:rPr>
                              <w:b/>
                            </w:rPr>
                            <w:t>pecifications 2</w:t>
                          </w:r>
                          <w:bookmarkEnd w:id="1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C8753A" w:rsidRDefault="00E4410B">
      <w:pPr>
        <w:pStyle w:val="Title"/>
      </w:pPr>
      <w:r>
        <w:t>$$TITLE</w:t>
      </w:r>
    </w:p>
    <w:p w:rsidR="00E4410B" w:rsidRDefault="00E4410B" w:rsidP="00E4410B">
      <w:pPr>
        <w:pStyle w:val="Subtitle"/>
      </w:pPr>
      <w:r>
        <w:t>$$SUBTITLE</w:t>
      </w:r>
      <w:bookmarkStart w:id="0" w:name="_GoBack"/>
      <w:bookmarkEnd w:id="0"/>
    </w:p>
    <w:p w:rsidR="00E4410B" w:rsidRDefault="00E4410B" w:rsidP="000B345C"/>
    <w:p w:rsidR="00C8753A" w:rsidRDefault="001A16B2" w:rsidP="000B345C">
      <w:r>
        <w:t>$$VERSION</w:t>
      </w:r>
      <w:r w:rsidR="003049D3">
        <w:br/>
      </w:r>
    </w:p>
    <w:p w:rsidR="007B2A6D" w:rsidRPr="00EC7799" w:rsidRDefault="007B2A6D" w:rsidP="000B345C">
      <w:pPr>
        <w:rPr>
          <w:b/>
          <w:i/>
        </w:rPr>
      </w:pPr>
      <w:r w:rsidRPr="00EC7799">
        <w:rPr>
          <w:b/>
          <w:i/>
        </w:rPr>
        <w:t>line 2</w:t>
      </w:r>
    </w:p>
    <w:p w:rsidR="007B2A6D" w:rsidRDefault="007B2A6D" w:rsidP="000B345C"/>
    <w:p w:rsidR="003049D3" w:rsidRDefault="001A16B2" w:rsidP="000B345C">
      <w:r>
        <w:t>$$DATE</w:t>
      </w:r>
      <w:r w:rsidR="003049D3">
        <w:br/>
      </w:r>
    </w:p>
    <w:p w:rsidR="007B2A6D" w:rsidRPr="00EC7799" w:rsidRDefault="007B2A6D" w:rsidP="000B345C">
      <w:pPr>
        <w:rPr>
          <w:u w:val="single"/>
        </w:rPr>
      </w:pPr>
      <w:r w:rsidRPr="00EC7799">
        <w:rPr>
          <w:u w:val="single"/>
        </w:rPr>
        <w:t>line 4</w:t>
      </w:r>
    </w:p>
    <w:p w:rsidR="007B2A6D" w:rsidRDefault="007B2A6D" w:rsidP="000B345C"/>
    <w:p w:rsidR="007B2A6D" w:rsidRDefault="00B25137" w:rsidP="000B345C">
      <w:r>
        <w:t>$$SUBTITLE</w:t>
      </w:r>
    </w:p>
    <w:p w:rsidR="00B25137" w:rsidRDefault="00B25137" w:rsidP="000B345C"/>
    <w:p w:rsidR="00B25137" w:rsidRDefault="00B25137" w:rsidP="000B345C">
      <w:r>
        <w:t>$$DATE</w:t>
      </w:r>
    </w:p>
    <w:p w:rsidR="00C53D66" w:rsidRDefault="00C53D66" w:rsidP="000B345C"/>
    <w:p w:rsidR="007B2A6D" w:rsidRPr="007B2A6D" w:rsidRDefault="007B2A6D" w:rsidP="000B345C">
      <w:pPr>
        <w:rPr>
          <w:b/>
        </w:rPr>
      </w:pPr>
      <w:r w:rsidRPr="007B2A6D">
        <w:rPr>
          <w:b/>
        </w:rPr>
        <w:t>asdfjklqweqwe</w:t>
      </w:r>
    </w:p>
    <w:sectPr w:rsidR="007B2A6D" w:rsidRPr="007B2A6D">
      <w:footerReference w:type="default" r:id="rId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53" w:rsidRDefault="006D5A53">
      <w:pPr>
        <w:spacing w:after="0" w:line="240" w:lineRule="auto"/>
      </w:pPr>
      <w:r>
        <w:separator/>
      </w:r>
    </w:p>
  </w:endnote>
  <w:endnote w:type="continuationSeparator" w:id="0">
    <w:p w:rsidR="006D5A53" w:rsidRDefault="006D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753A" w:rsidRDefault="004A7A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C8753A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C8753A" w:rsidRDefault="00C8753A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753A" w:rsidRDefault="004A7A3F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B345C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C8753A" w:rsidRDefault="004A7A3F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B345C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53" w:rsidRDefault="006D5A53">
      <w:pPr>
        <w:spacing w:after="0" w:line="240" w:lineRule="auto"/>
      </w:pPr>
      <w:r>
        <w:separator/>
      </w:r>
    </w:p>
  </w:footnote>
  <w:footnote w:type="continuationSeparator" w:id="0">
    <w:p w:rsidR="006D5A53" w:rsidRDefault="006D5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45C"/>
    <w:rsid w:val="000B345C"/>
    <w:rsid w:val="000C3021"/>
    <w:rsid w:val="001A16B2"/>
    <w:rsid w:val="002B6402"/>
    <w:rsid w:val="003049D3"/>
    <w:rsid w:val="00404987"/>
    <w:rsid w:val="004A7A3F"/>
    <w:rsid w:val="00500FC3"/>
    <w:rsid w:val="005571B4"/>
    <w:rsid w:val="005A1223"/>
    <w:rsid w:val="005B7533"/>
    <w:rsid w:val="00610BE4"/>
    <w:rsid w:val="006D5A53"/>
    <w:rsid w:val="007B2A6D"/>
    <w:rsid w:val="00972AA0"/>
    <w:rsid w:val="00974D5B"/>
    <w:rsid w:val="00AC3D91"/>
    <w:rsid w:val="00B25137"/>
    <w:rsid w:val="00C53D66"/>
    <w:rsid w:val="00C625AA"/>
    <w:rsid w:val="00C8753A"/>
    <w:rsid w:val="00E4410B"/>
    <w:rsid w:val="00E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s\Microsoft%20Office\Templates\103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60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$$Title</vt:lpstr>
    </vt:vector>
  </TitlesOfParts>
  <Company>TEAM OS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$$Title</dc:title>
  <dc:subject>$$subtitle</dc:subject>
  <dc:creator>MG</dc:creator>
  <cp:lastModifiedBy>MG</cp:lastModifiedBy>
  <cp:revision>9</cp:revision>
  <dcterms:created xsi:type="dcterms:W3CDTF">2018-03-28T18:13:00Z</dcterms:created>
  <dcterms:modified xsi:type="dcterms:W3CDTF">2018-03-28T19:54:00Z</dcterms:modified>
</cp:coreProperties>
</file>