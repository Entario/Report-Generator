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C8753A" w:rsidRPr="000B345C" w:rsidRDefault="004A7A3F" w:rsidP="000B345C">
          <w:pPr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6607C28" wp14:editId="3E87C1F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5B7533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Subtitl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49D3">
                                      <w:rPr>
                                        <w:b/>
                                      </w:rPr>
                                      <w:t>$$subtitle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tjtQ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" filled="f" stroked="f">
                    <v:textbox>
                      <w:txbxContent>
                        <w:p w:rsidR="00C8753A" w:rsidRDefault="000C3021">
                          <w:pPr>
                            <w:pStyle w:val="Subtitle"/>
                          </w:pPr>
                          <w:sdt>
                            <w:sdtPr>
                              <w:rPr>
                                <w:b/>
                              </w:rPr>
                              <w:alias w:val="Subtitl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049D3">
                                <w:rPr>
                                  <w:b/>
                                </w:rPr>
                                <w:t>$$subtitle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297D8A" wp14:editId="47C222A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5B7533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49D3">
                                      <w:rPr>
                                        <w:sz w:val="56"/>
                                      </w:rPr>
                                      <w:t>$$Title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4A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" filled="f" stroked="f">
                    <v:textbox>
                      <w:txbxContent>
                        <w:p w:rsidR="00C8753A" w:rsidRDefault="000C3021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049D3">
                                <w:rPr>
                                  <w:sz w:val="56"/>
                                </w:rPr>
                                <w:t>$$Title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5182EE7" wp14:editId="5BCBFEA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0B345C">
                                <w:r>
                                  <w:t xml:space="preserve">Test document </w:t>
                                </w:r>
                                <w:r w:rsidRPr="007B2A6D">
                                  <w:rPr>
                                    <w:b/>
                                  </w:rPr>
                                  <w:t>specifications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jvuQ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" filled="f" stroked="f">
                    <v:textbox>
                      <w:txbxContent>
                        <w:p w:rsidR="00C8753A" w:rsidRDefault="000B345C">
                          <w:r>
                            <w:t xml:space="preserve">Test document </w:t>
                          </w:r>
                          <w:r w:rsidRPr="007B2A6D">
                            <w:rPr>
                              <w:b/>
                            </w:rPr>
                            <w:t>s</w:t>
                          </w:r>
                          <w:bookmarkStart w:id="1" w:name="_GoBack"/>
                          <w:r w:rsidRPr="007B2A6D">
                            <w:rPr>
                              <w:b/>
                            </w:rPr>
                            <w:t>pecifications 2</w:t>
                          </w:r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8753A" w:rsidRDefault="003049D3">
          <w:pPr>
            <w:pStyle w:val="Title"/>
          </w:pPr>
          <w:r>
            <w:t>$$</w:t>
          </w:r>
          <w:r w:rsidR="000B345C">
            <w:t>Title</w:t>
          </w:r>
        </w:p>
      </w:sdtContent>
    </w:sdt>
    <w:p w:rsidR="00C8753A" w:rsidRDefault="005B7533">
      <w:pPr>
        <w:pStyle w:val="Subtitl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049D3">
            <w:t>$$</w:t>
          </w:r>
          <w:r w:rsidR="000B345C">
            <w:t>subtitle</w:t>
          </w:r>
        </w:sdtContent>
      </w:sdt>
    </w:p>
    <w:p w:rsidR="00C8753A" w:rsidRDefault="001A16B2" w:rsidP="000B345C">
      <w:r>
        <w:t>9.0.0.0</w:t>
        <w:br/>
      </w:r>
    </w:p>
    <w:p w:rsidR="007B2A6D" w:rsidRPr="00EC7799" w:rsidRDefault="007B2A6D" w:rsidP="000B345C">
      <w:pPr>
        <w:rPr>
          <w:b/>
          <w:i/>
        </w:rPr>
      </w:pPr>
      <w:proofErr w:type="gramStart"/>
      <w:r w:rsidRPr="00EC7799">
        <w:rPr>
          <w:b/>
          <w:i/>
        </w:rPr>
        <w:t>line</w:t>
      </w:r>
      <w:proofErr w:type="gramEnd"/>
      <w:r w:rsidRPr="00EC7799">
        <w:rPr>
          <w:b/>
          <w:i/>
        </w:rPr>
        <w:t xml:space="preserve"> 2</w:t>
      </w:r>
    </w:p>
    <w:p w:rsidR="007B2A6D" w:rsidRDefault="007B2A6D" w:rsidP="000B345C"/>
    <w:p w:rsidR="003049D3" w:rsidRDefault="001A16B2" w:rsidP="000B345C">
      <w:r>
        <w:t>28-03-2018</w:t>
        <w:br/>
      </w:r>
    </w:p>
    <w:p w:rsidR="007B2A6D" w:rsidRPr="00EC7799" w:rsidRDefault="007B2A6D" w:rsidP="000B345C">
      <w:pPr>
        <w:rPr>
          <w:u w:val="single"/>
        </w:rPr>
      </w:pPr>
      <w:proofErr w:type="gramStart"/>
      <w:r w:rsidRPr="00EC7799">
        <w:rPr>
          <w:u w:val="single"/>
        </w:rPr>
        <w:t>line</w:t>
      </w:r>
      <w:proofErr w:type="gramEnd"/>
      <w:r w:rsidRPr="00EC7799">
        <w:rPr>
          <w:u w:val="single"/>
        </w:rPr>
        <w:t xml:space="preserve"> 4</w:t>
      </w:r>
    </w:p>
    <w:p w:rsidR="007B2A6D" w:rsidRDefault="007B2A6D" w:rsidP="000B345C"/>
    <w:p w:rsidR="007B2A6D" w:rsidRDefault="007B2A6D" w:rsidP="000B345C"/>
    <w:p w:rsidR="007B2A6D" w:rsidRPr="007B2A6D" w:rsidRDefault="007B2A6D" w:rsidP="000B345C">
      <w:pPr>
        <w:rPr>
          <w:b/>
        </w:rPr>
      </w:pPr>
      <w:proofErr w:type="spellStart"/>
      <w:proofErr w:type="gramStart"/>
      <w:r w:rsidRPr="007B2A6D">
        <w:rPr>
          <w:b/>
        </w:rPr>
        <w:t>asdfjklqweqwe</w:t>
      </w:r>
      <w:proofErr w:type="spellEnd"/>
      <w:proofErr w:type="gramEnd"/>
    </w:p>
    <w:sectPr w:rsidR="007B2A6D" w:rsidRPr="007B2A6D">
      <w:footerReference w:type="default" r:id="rId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533" w:rsidRDefault="005B7533">
      <w:pPr>
        <w:spacing w:after="0" w:line="240" w:lineRule="auto"/>
      </w:pPr>
      <w:r>
        <w:separator/>
      </w:r>
    </w:p>
  </w:endnote>
  <w:endnote w:type="continuationSeparator" w:id="0">
    <w:p w:rsidR="005B7533" w:rsidRDefault="005B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3A" w:rsidRDefault="004A7A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753A" w:rsidRDefault="00C8753A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C8753A" w:rsidRDefault="00C8753A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753A" w:rsidRDefault="004A7A3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B345C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C8753A" w:rsidRDefault="004A7A3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B345C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533" w:rsidRDefault="005B7533">
      <w:pPr>
        <w:spacing w:after="0" w:line="240" w:lineRule="auto"/>
      </w:pPr>
      <w:r>
        <w:separator/>
      </w:r>
    </w:p>
  </w:footnote>
  <w:footnote w:type="continuationSeparator" w:id="0">
    <w:p w:rsidR="005B7533" w:rsidRDefault="005B7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5C"/>
    <w:rsid w:val="000B345C"/>
    <w:rsid w:val="000C3021"/>
    <w:rsid w:val="001A16B2"/>
    <w:rsid w:val="002B6402"/>
    <w:rsid w:val="003049D3"/>
    <w:rsid w:val="00404987"/>
    <w:rsid w:val="004A7A3F"/>
    <w:rsid w:val="00500FC3"/>
    <w:rsid w:val="005A1223"/>
    <w:rsid w:val="005B7533"/>
    <w:rsid w:val="007B2A6D"/>
    <w:rsid w:val="00972AA0"/>
    <w:rsid w:val="00974D5B"/>
    <w:rsid w:val="00AC3D91"/>
    <w:rsid w:val="00C625AA"/>
    <w:rsid w:val="00C8753A"/>
    <w:rsid w:val="00E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utils\Microsoft%20Office\Templates\1033\EssentialReport.dotx" TargetMode="Externa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$$Title</vt:lpstr>
    </vt:vector>
  </TitlesOfParts>
  <Company>TEAM OS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$$Title</dc:title>
  <dc:subject>$$subtitle</dc:subject>
  <dc:creator>MG</dc:creator>
  <cp:lastModifiedBy>MG</cp:lastModifiedBy>
  <cp:revision>5</cp:revision>
  <dcterms:created xsi:type="dcterms:W3CDTF">2018-03-28T18:13:00Z</dcterms:created>
  <dcterms:modified xsi:type="dcterms:W3CDTF">2018-03-28T18:19:00Z</dcterms:modified>
</cp:coreProperties>
</file>